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BE" w:rsidRPr="001A4761" w:rsidRDefault="009936BE">
      <w:r>
        <w:rPr>
          <w:b/>
          <w:bCs/>
        </w:rPr>
        <w:softHyphen/>
      </w:r>
      <w:r w:rsidRPr="008818ED">
        <w:rPr>
          <w:b/>
          <w:bCs/>
        </w:rPr>
        <w:t>TEAM</w:t>
      </w:r>
      <w:r>
        <w:rPr>
          <w:b/>
          <w:bCs/>
        </w:rPr>
        <w:t xml:space="preserve"> </w:t>
      </w:r>
      <w:r>
        <w:t xml:space="preserve">17 </w:t>
      </w:r>
    </w:p>
    <w:p w:rsidR="009936BE" w:rsidRPr="001A4761" w:rsidRDefault="009936BE">
      <w:r w:rsidRPr="008818ED">
        <w:rPr>
          <w:b/>
          <w:bCs/>
        </w:rPr>
        <w:t>DATE OF MEETING</w:t>
      </w:r>
      <w:r>
        <w:rPr>
          <w:b/>
          <w:bCs/>
        </w:rPr>
        <w:t xml:space="preserve"> </w:t>
      </w:r>
      <w:r>
        <w:t>19/02/2018</w:t>
      </w:r>
    </w:p>
    <w:p w:rsidR="009936BE" w:rsidRPr="001A4761" w:rsidRDefault="009936BE">
      <w:r w:rsidRPr="008818ED">
        <w:rPr>
          <w:b/>
          <w:bCs/>
        </w:rPr>
        <w:t>TIME OF MEETING</w:t>
      </w:r>
      <w:r>
        <w:rPr>
          <w:b/>
          <w:bCs/>
        </w:rPr>
        <w:t xml:space="preserve"> </w:t>
      </w:r>
      <w:r>
        <w:t>7pm</w:t>
      </w:r>
    </w:p>
    <w:p w:rsidR="009936BE" w:rsidRPr="001A4761" w:rsidRDefault="009936BE">
      <w:r w:rsidRPr="008818ED">
        <w:rPr>
          <w:b/>
          <w:bCs/>
        </w:rPr>
        <w:t>ATTENDEES</w:t>
      </w:r>
      <w:r>
        <w:rPr>
          <w:b/>
          <w:bCs/>
        </w:rPr>
        <w:t xml:space="preserve"> </w:t>
      </w:r>
      <w:r>
        <w:t>Alix Roden Ryan Flatt Harry Leech</w:t>
      </w:r>
    </w:p>
    <w:p w:rsidR="009936BE" w:rsidRPr="001A4761" w:rsidRDefault="009936BE">
      <w:r w:rsidRPr="008818ED">
        <w:rPr>
          <w:b/>
          <w:bCs/>
        </w:rPr>
        <w:t>APOLOGIES FROM</w:t>
      </w:r>
      <w:r>
        <w:rPr>
          <w:b/>
          <w:bCs/>
        </w:rPr>
        <w:t xml:space="preserve"> </w:t>
      </w:r>
    </w:p>
    <w:p w:rsidR="009936BE" w:rsidRPr="001A4761" w:rsidRDefault="009936BE">
      <w:r>
        <w:t xml:space="preserve">Oliver Greenwell - Not present </w:t>
      </w:r>
    </w:p>
    <w:p w:rsidR="009936BE" w:rsidRPr="008818ED" w:rsidRDefault="009936BE">
      <w:pPr>
        <w:rPr>
          <w:b/>
          <w:bCs/>
        </w:rPr>
      </w:pPr>
      <w:r w:rsidRPr="008818ED">
        <w:rPr>
          <w:b/>
          <w:bCs/>
        </w:rPr>
        <w:t>Postmortem of previous weeks work:-</w:t>
      </w:r>
      <w:r>
        <w:rPr>
          <w:b/>
          <w:bCs/>
        </w:rPr>
        <w:t xml:space="preserve"> </w:t>
      </w:r>
    </w:p>
    <w:p w:rsidR="009936BE" w:rsidRDefault="009936BE">
      <w:pPr>
        <w:rPr>
          <w:b/>
          <w:bCs/>
        </w:rPr>
      </w:pPr>
      <w:r w:rsidRPr="004F5041">
        <w:rPr>
          <w:b/>
          <w:bCs/>
        </w:rPr>
        <w:t>What went well:-</w:t>
      </w:r>
    </w:p>
    <w:p w:rsidR="009936BE" w:rsidRPr="001A4761" w:rsidRDefault="009936BE">
      <w:r>
        <w:t>Harry has produced some really good mockups relating to the game menu screens</w:t>
      </w:r>
    </w:p>
    <w:p w:rsidR="009936BE" w:rsidRPr="004F5041" w:rsidRDefault="009936BE">
      <w:pPr>
        <w:rPr>
          <w:b/>
          <w:bCs/>
        </w:rPr>
      </w:pPr>
      <w:r w:rsidRPr="004F5041">
        <w:rPr>
          <w:b/>
          <w:bCs/>
        </w:rPr>
        <w:t>What went badly:-</w:t>
      </w:r>
    </w:p>
    <w:p w:rsidR="009936BE" w:rsidRDefault="009936BE">
      <w:r>
        <w:t>Still poor communication, people aren't uploading to github or using JIRA</w:t>
      </w:r>
    </w:p>
    <w:p w:rsidR="009936BE" w:rsidRPr="004F5041" w:rsidRDefault="009936BE">
      <w:pPr>
        <w:rPr>
          <w:b/>
          <w:bCs/>
        </w:rPr>
      </w:pPr>
      <w:r w:rsidRPr="004F5041">
        <w:rPr>
          <w:b/>
          <w:bCs/>
        </w:rPr>
        <w:t>What can be done to improve the current week:-</w:t>
      </w:r>
    </w:p>
    <w:p w:rsidR="009936BE" w:rsidRDefault="009936BE">
      <w:r>
        <w:t xml:space="preserve">Make sure JIRA is used </w:t>
      </w:r>
    </w:p>
    <w:p w:rsidR="009936BE" w:rsidRPr="004F5041" w:rsidRDefault="009936BE">
      <w:pPr>
        <w:rPr>
          <w:b/>
          <w:bCs/>
        </w:rPr>
      </w:pPr>
      <w:r w:rsidRPr="004F5041">
        <w:rPr>
          <w:b/>
          <w:bCs/>
        </w:rPr>
        <w:t>Overall Aim of the weeks sprint:-</w:t>
      </w:r>
    </w:p>
    <w:p w:rsidR="009936BE" w:rsidRPr="004F5041" w:rsidRDefault="009936BE">
      <w:pPr>
        <w:rPr>
          <w:b/>
          <w:bCs/>
        </w:rPr>
      </w:pPr>
      <w:r>
        <w:t>Design documentation and code</w:t>
      </w:r>
      <w:r>
        <w:br/>
      </w:r>
      <w:r>
        <w:br/>
      </w:r>
      <w:r w:rsidRPr="004F5041">
        <w:rPr>
          <w:b/>
          <w:bCs/>
        </w:rPr>
        <w:t>Tasks for the current week:-</w:t>
      </w:r>
    </w:p>
    <w:p w:rsidR="009936BE" w:rsidRDefault="009936BE">
      <w:r>
        <w:t>Alix Roden - Create a more advanced prototype of the game, attempt some kind of note matching</w:t>
      </w:r>
      <w:r>
        <w:br/>
        <w:t>Ryan Flatt - Design documents, colour scheme, research</w:t>
      </w:r>
      <w:r>
        <w:br/>
        <w:t>Harry Leech - Design user interface elements</w:t>
      </w:r>
    </w:p>
    <w:p w:rsidR="009936BE" w:rsidRDefault="009936BE">
      <w:pPr>
        <w:rPr>
          <w:b/>
          <w:bCs/>
        </w:rPr>
      </w:pPr>
      <w:r>
        <w:rPr>
          <w:b/>
          <w:bCs/>
        </w:rPr>
        <w:t>Next Meeting :-</w:t>
      </w:r>
    </w:p>
    <w:p w:rsidR="009936BE" w:rsidRPr="001A4761" w:rsidRDefault="009936BE">
      <w:r>
        <w:t>Wednesday, we will be working in the labs for the afternoon, on the prototype and  starting the next sprint</w:t>
      </w:r>
    </w:p>
    <w:sectPr w:rsidR="009936BE" w:rsidRPr="001A4761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8ED"/>
    <w:rsid w:val="000514F9"/>
    <w:rsid w:val="001076EB"/>
    <w:rsid w:val="001A4761"/>
    <w:rsid w:val="00265B6A"/>
    <w:rsid w:val="00323012"/>
    <w:rsid w:val="004F5041"/>
    <w:rsid w:val="005C7527"/>
    <w:rsid w:val="00652A18"/>
    <w:rsid w:val="0074175C"/>
    <w:rsid w:val="007744B0"/>
    <w:rsid w:val="007B04A1"/>
    <w:rsid w:val="007C1A82"/>
    <w:rsid w:val="0081057F"/>
    <w:rsid w:val="00812A45"/>
    <w:rsid w:val="008818ED"/>
    <w:rsid w:val="008A4972"/>
    <w:rsid w:val="00957436"/>
    <w:rsid w:val="009936BE"/>
    <w:rsid w:val="00B112B9"/>
    <w:rsid w:val="00E213F6"/>
    <w:rsid w:val="00F13536"/>
    <w:rsid w:val="00F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127</Words>
  <Characters>729</Characters>
  <Application>Microsoft Office Outlook</Application>
  <DocSecurity>0</DocSecurity>
  <Lines>0</Lines>
  <Paragraphs>0</Paragraphs>
  <ScaleCrop>false</ScaleCrop>
  <Company>University Campus Suffolk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¬TEAM 17 </dc:title>
  <dc:subject/>
  <dc:creator>Games</dc:creator>
  <cp:keywords/>
  <dc:description/>
  <cp:lastModifiedBy>Alix</cp:lastModifiedBy>
  <cp:revision>2</cp:revision>
  <dcterms:created xsi:type="dcterms:W3CDTF">2018-02-21T02:06:00Z</dcterms:created>
  <dcterms:modified xsi:type="dcterms:W3CDTF">2018-02-21T02:06:00Z</dcterms:modified>
</cp:coreProperties>
</file>