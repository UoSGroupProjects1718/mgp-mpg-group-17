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F6" w:rsidRPr="001A4761" w:rsidRDefault="00E213F6">
      <w:r>
        <w:rPr>
          <w:b/>
          <w:bCs/>
        </w:rPr>
        <w:softHyphen/>
      </w:r>
      <w:r w:rsidRPr="008818ED">
        <w:rPr>
          <w:b/>
          <w:bCs/>
        </w:rPr>
        <w:t>TEAM</w:t>
      </w:r>
      <w:r>
        <w:rPr>
          <w:b/>
          <w:bCs/>
        </w:rPr>
        <w:t xml:space="preserve"> </w:t>
      </w:r>
      <w:r>
        <w:t xml:space="preserve">17 </w:t>
      </w:r>
    </w:p>
    <w:p w:rsidR="00E213F6" w:rsidRPr="001A4761" w:rsidRDefault="00E213F6">
      <w:r w:rsidRPr="008818ED">
        <w:rPr>
          <w:b/>
          <w:bCs/>
        </w:rPr>
        <w:t>DATE OF MEETING</w:t>
      </w:r>
      <w:r>
        <w:rPr>
          <w:b/>
          <w:bCs/>
        </w:rPr>
        <w:t xml:space="preserve"> </w:t>
      </w:r>
      <w:r>
        <w:t>11/02/2018</w:t>
      </w:r>
    </w:p>
    <w:p w:rsidR="00E213F6" w:rsidRPr="001A4761" w:rsidRDefault="00E213F6">
      <w:r w:rsidRPr="008818ED">
        <w:rPr>
          <w:b/>
          <w:bCs/>
        </w:rPr>
        <w:t>TIME OF MEETING</w:t>
      </w:r>
      <w:r>
        <w:rPr>
          <w:b/>
          <w:bCs/>
        </w:rPr>
        <w:t xml:space="preserve"> </w:t>
      </w:r>
      <w:r>
        <w:t>4pm</w:t>
      </w:r>
    </w:p>
    <w:p w:rsidR="00E213F6" w:rsidRPr="001A4761" w:rsidRDefault="00E213F6">
      <w:r w:rsidRPr="008818ED">
        <w:rPr>
          <w:b/>
          <w:bCs/>
        </w:rPr>
        <w:t>ATTENDEES</w:t>
      </w:r>
      <w:r>
        <w:rPr>
          <w:b/>
          <w:bCs/>
        </w:rPr>
        <w:t xml:space="preserve"> </w:t>
      </w:r>
      <w:r>
        <w:t>Alix Roden Ryan Flatt</w:t>
      </w:r>
    </w:p>
    <w:p w:rsidR="00E213F6" w:rsidRPr="001A4761" w:rsidRDefault="00E213F6">
      <w:r w:rsidRPr="008818ED">
        <w:rPr>
          <w:b/>
          <w:bCs/>
        </w:rPr>
        <w:t>APOLOGIES FROM</w:t>
      </w:r>
      <w:r>
        <w:rPr>
          <w:b/>
          <w:bCs/>
        </w:rPr>
        <w:t xml:space="preserve"> </w:t>
      </w:r>
      <w:r>
        <w:t>Harry Leech - Ill</w:t>
      </w:r>
    </w:p>
    <w:p w:rsidR="00E213F6" w:rsidRPr="001A4761" w:rsidRDefault="00E213F6">
      <w:r>
        <w:t xml:space="preserve">Oliver Greenwell - Not present </w:t>
      </w:r>
    </w:p>
    <w:p w:rsidR="00E213F6" w:rsidRPr="008818ED" w:rsidRDefault="00E213F6">
      <w:pPr>
        <w:rPr>
          <w:b/>
          <w:bCs/>
        </w:rPr>
      </w:pPr>
      <w:r w:rsidRPr="008818ED">
        <w:rPr>
          <w:b/>
          <w:bCs/>
        </w:rPr>
        <w:t>Postmortem of previous weeks work:-</w:t>
      </w:r>
      <w:r>
        <w:rPr>
          <w:b/>
          <w:bCs/>
        </w:rPr>
        <w:t xml:space="preserve"> </w:t>
      </w:r>
    </w:p>
    <w:p w:rsidR="00E213F6" w:rsidRDefault="00E213F6">
      <w:pPr>
        <w:rPr>
          <w:b/>
          <w:bCs/>
        </w:rPr>
      </w:pPr>
      <w:r w:rsidRPr="004F5041">
        <w:rPr>
          <w:b/>
          <w:bCs/>
        </w:rPr>
        <w:t>What went well:-</w:t>
      </w:r>
    </w:p>
    <w:p w:rsidR="00E213F6" w:rsidRPr="001A4761" w:rsidRDefault="00E213F6">
      <w:r>
        <w:t>Team members are communicating and working together, we have no issues with each other</w:t>
      </w:r>
    </w:p>
    <w:p w:rsidR="00E213F6" w:rsidRPr="004F5041" w:rsidRDefault="00E213F6">
      <w:pPr>
        <w:rPr>
          <w:b/>
          <w:bCs/>
        </w:rPr>
      </w:pPr>
      <w:r w:rsidRPr="004F5041">
        <w:rPr>
          <w:b/>
          <w:bCs/>
        </w:rPr>
        <w:t>What went badly:-</w:t>
      </w:r>
    </w:p>
    <w:p w:rsidR="00E213F6" w:rsidRDefault="00E213F6">
      <w:r>
        <w:t>We originally planned to meet on one occasion, however due to lack of communication team members were late to the meeting</w:t>
      </w:r>
    </w:p>
    <w:p w:rsidR="00E213F6" w:rsidRDefault="00E213F6">
      <w:r>
        <w:t>The presentation we produced wasn't up to a high enough standard and we had poor initial planning</w:t>
      </w:r>
    </w:p>
    <w:p w:rsidR="00E213F6" w:rsidRPr="001A4761" w:rsidRDefault="00E213F6">
      <w:r>
        <w:t>We haven't been using JIRA to its full potential</w:t>
      </w:r>
    </w:p>
    <w:p w:rsidR="00E213F6" w:rsidRPr="004F5041" w:rsidRDefault="00E213F6">
      <w:pPr>
        <w:rPr>
          <w:b/>
          <w:bCs/>
        </w:rPr>
      </w:pPr>
      <w:r w:rsidRPr="004F5041">
        <w:rPr>
          <w:b/>
          <w:bCs/>
        </w:rPr>
        <w:t>What can be done to improve the current week:-</w:t>
      </w:r>
    </w:p>
    <w:p w:rsidR="00E213F6" w:rsidRDefault="00E213F6">
      <w:r>
        <w:t>More communication between team members</w:t>
      </w:r>
    </w:p>
    <w:p w:rsidR="00E213F6" w:rsidRDefault="00E213F6">
      <w:r>
        <w:t xml:space="preserve">Update JIRA more commonly </w:t>
      </w:r>
    </w:p>
    <w:p w:rsidR="00E213F6" w:rsidRDefault="00E213F6">
      <w:r>
        <w:t>Document everything</w:t>
      </w:r>
    </w:p>
    <w:p w:rsidR="00E213F6" w:rsidRPr="004F5041" w:rsidRDefault="00E213F6">
      <w:pPr>
        <w:rPr>
          <w:b/>
          <w:bCs/>
        </w:rPr>
      </w:pPr>
      <w:r w:rsidRPr="004F5041">
        <w:rPr>
          <w:b/>
          <w:bCs/>
        </w:rPr>
        <w:t>Overall Aim of the weeks sprint:-</w:t>
      </w:r>
    </w:p>
    <w:p w:rsidR="00E213F6" w:rsidRPr="001A4761" w:rsidRDefault="00E213F6">
      <w:r>
        <w:t>Create a basic working prototype and design documents detailing the layout and design of the mobile game</w:t>
      </w:r>
    </w:p>
    <w:p w:rsidR="00E213F6" w:rsidRPr="004F5041" w:rsidRDefault="00E213F6">
      <w:pPr>
        <w:rPr>
          <w:b/>
          <w:bCs/>
        </w:rPr>
      </w:pPr>
      <w:r w:rsidRPr="004F5041">
        <w:rPr>
          <w:b/>
          <w:bCs/>
        </w:rPr>
        <w:t>Tasks for the current week:-</w:t>
      </w:r>
    </w:p>
    <w:p w:rsidR="00E213F6" w:rsidRDefault="00E213F6">
      <w:r>
        <w:t>Alix Roden's tasks :</w:t>
      </w:r>
      <w:r>
        <w:br/>
      </w:r>
      <w:r>
        <w:br/>
        <w:t>Fix the issue with the score being updated multiple times when clicking over a note - 1h</w:t>
      </w:r>
    </w:p>
    <w:p w:rsidR="00E213F6" w:rsidRDefault="00E213F6">
      <w:r>
        <w:t>Cleanup code - 1h</w:t>
      </w:r>
      <w:r>
        <w:br/>
      </w:r>
    </w:p>
    <w:p w:rsidR="00E213F6" w:rsidRDefault="00E213F6">
      <w:r>
        <w:t>Ryan Flatt's tasks :</w:t>
      </w:r>
    </w:p>
    <w:p w:rsidR="00E213F6" w:rsidRDefault="00E213F6">
      <w:r>
        <w:t>Improve initial mockup to a professional standard - 2h</w:t>
      </w:r>
      <w:r>
        <w:br/>
        <w:t>Create design documents - 2h</w:t>
      </w:r>
    </w:p>
    <w:p w:rsidR="00E213F6" w:rsidRDefault="00E213F6">
      <w:r>
        <w:t>Harry Leech's tasks :</w:t>
      </w:r>
    </w:p>
    <w:p w:rsidR="00E213F6" w:rsidRDefault="00E213F6">
      <w:r>
        <w:t>Create a geometric background for the game - 3h</w:t>
      </w:r>
      <w:r>
        <w:br/>
      </w:r>
    </w:p>
    <w:p w:rsidR="00E213F6" w:rsidRDefault="00E213F6">
      <w:r>
        <w:t>Oliver Greenwell's tasks : none given due to not participating in the group project so far</w:t>
      </w:r>
    </w:p>
    <w:p w:rsidR="00E213F6" w:rsidRDefault="00E213F6"/>
    <w:p w:rsidR="00E213F6" w:rsidRDefault="00E213F6">
      <w:pPr>
        <w:rPr>
          <w:b/>
          <w:bCs/>
        </w:rPr>
      </w:pPr>
      <w:r>
        <w:rPr>
          <w:b/>
          <w:bCs/>
        </w:rPr>
        <w:t>Next Meeting :-</w:t>
      </w:r>
    </w:p>
    <w:p w:rsidR="00E213F6" w:rsidRPr="001A4761" w:rsidRDefault="00E213F6">
      <w:r>
        <w:t>We will be meeting for 6 hours in the labs on Wednesday afternoon. This will enable us to complete the work for this current week. We will then set tasks for the new sprint.</w:t>
      </w:r>
    </w:p>
    <w:sectPr w:rsidR="00E213F6" w:rsidRPr="001A4761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8ED"/>
    <w:rsid w:val="000514F9"/>
    <w:rsid w:val="001076EB"/>
    <w:rsid w:val="001A4761"/>
    <w:rsid w:val="00323012"/>
    <w:rsid w:val="004F5041"/>
    <w:rsid w:val="00652A18"/>
    <w:rsid w:val="007744B0"/>
    <w:rsid w:val="007C1A82"/>
    <w:rsid w:val="0081057F"/>
    <w:rsid w:val="008818ED"/>
    <w:rsid w:val="008A4972"/>
    <w:rsid w:val="00E2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219</Words>
  <Characters>1253</Characters>
  <Application>Microsoft Office Outlook</Application>
  <DocSecurity>0</DocSecurity>
  <Lines>0</Lines>
  <Paragraphs>0</Paragraphs>
  <ScaleCrop>false</ScaleCrop>
  <Company>University Campus Suffolk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¬TEAM 17 </dc:title>
  <dc:subject/>
  <dc:creator>Games</dc:creator>
  <cp:keywords/>
  <dc:description/>
  <cp:lastModifiedBy>Alix</cp:lastModifiedBy>
  <cp:revision>2</cp:revision>
  <dcterms:created xsi:type="dcterms:W3CDTF">2018-02-11T20:30:00Z</dcterms:created>
  <dcterms:modified xsi:type="dcterms:W3CDTF">2018-02-11T20:30:00Z</dcterms:modified>
</cp:coreProperties>
</file>